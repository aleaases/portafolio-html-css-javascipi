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99FFCC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86FE97C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30C2CE9" wp14:editId="2E13097D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BE78D6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0C2CE9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57BE78D6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85D27BE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8CA7ADE" w14:textId="3E5F2689" w:rsidR="001B2ABD" w:rsidRPr="0059649E" w:rsidRDefault="00226730" w:rsidP="001B2ABD">
            <w:pPr>
              <w:pStyle w:val="Ttulo"/>
            </w:pPr>
            <w:r>
              <w:t>CARloS ALEJANDRO PEREZ</w:t>
            </w:r>
          </w:p>
          <w:p w14:paraId="2AD85E22" w14:textId="7AD6226C" w:rsidR="001B2ABD" w:rsidRPr="0059649E" w:rsidRDefault="00226730" w:rsidP="001B2ABD">
            <w:pPr>
              <w:pStyle w:val="Subttulo"/>
            </w:pPr>
            <w:r>
              <w:rPr>
                <w:spacing w:val="0"/>
                <w:w w:val="100"/>
              </w:rPr>
              <w:t>SEGURIDAD</w:t>
            </w:r>
          </w:p>
        </w:tc>
      </w:tr>
      <w:tr w:rsidR="001B2ABD" w:rsidRPr="0059649E" w14:paraId="02693A1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454556E0E05140B8A1399D810A9EF1B4"/>
              </w:placeholder>
              <w:temporary/>
              <w:showingPlcHdr/>
              <w15:appearance w15:val="hidden"/>
            </w:sdtPr>
            <w:sdtContent>
              <w:p w14:paraId="19B0D0CF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F92A5FC132C34A788154BFBC48C5EC8B"/>
              </w:placeholder>
              <w:temporary/>
              <w:showingPlcHdr/>
              <w15:appearance w15:val="hidden"/>
            </w:sdtPr>
            <w:sdtContent>
              <w:p w14:paraId="2F47545D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5E7C5258" w14:textId="77777777" w:rsidR="009260CD" w:rsidRPr="0059649E" w:rsidRDefault="009260CD" w:rsidP="009260CD"/>
              <w:p w14:paraId="626FDCA6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7870AE9C" w14:textId="77777777" w:rsidR="00036450" w:rsidRPr="0059649E" w:rsidRDefault="00036450" w:rsidP="00036450"/>
          <w:sdt>
            <w:sdtPr>
              <w:id w:val="-1954003311"/>
              <w:placeholder>
                <w:docPart w:val="4FB8233CC411408ABC66956E1C3D1373"/>
              </w:placeholder>
              <w:temporary/>
              <w:showingPlcHdr/>
              <w15:appearance w15:val="hidden"/>
            </w:sdtPr>
            <w:sdtContent>
              <w:p w14:paraId="15E77C81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78B6DC984794BF78498DD9E449A4151"/>
              </w:placeholder>
              <w:temporary/>
              <w:showingPlcHdr/>
              <w15:appearance w15:val="hidden"/>
            </w:sdtPr>
            <w:sdtContent>
              <w:p w14:paraId="6CA00EA4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35EA91B" w14:textId="20EB7CE3" w:rsidR="004D3011" w:rsidRPr="0059649E" w:rsidRDefault="00226730" w:rsidP="004D3011">
            <w:r>
              <w:t>11-2766-3654</w:t>
            </w:r>
          </w:p>
          <w:p w14:paraId="718A50A4" w14:textId="77777777" w:rsidR="004D3011" w:rsidRPr="0059649E" w:rsidRDefault="004D3011" w:rsidP="004D3011"/>
          <w:sdt>
            <w:sdtPr>
              <w:id w:val="67859272"/>
              <w:placeholder>
                <w:docPart w:val="D6F6CF376F7344D78B1D00712ACABAF6"/>
              </w:placeholder>
              <w:temporary/>
              <w:showingPlcHdr/>
              <w15:appearance w15:val="hidden"/>
            </w:sdtPr>
            <w:sdtContent>
              <w:p w14:paraId="624489A1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33CC08EDEEFB4698A5CF0C2599FE2B14"/>
              </w:placeholder>
              <w:temporary/>
              <w:showingPlcHdr/>
              <w15:appearance w15:val="hidden"/>
            </w:sdtPr>
            <w:sdtContent>
              <w:p w14:paraId="7A60CE9C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6EE330CD" w14:textId="77777777" w:rsidR="004D3011" w:rsidRPr="0059649E" w:rsidRDefault="004D3011" w:rsidP="004D3011"/>
          <w:sdt>
            <w:sdtPr>
              <w:id w:val="-240260293"/>
              <w:placeholder>
                <w:docPart w:val="2BE5E5E831B4456E8A41CAC1517BEBE9"/>
              </w:placeholder>
              <w:temporary/>
              <w:showingPlcHdr/>
              <w15:appearance w15:val="hidden"/>
            </w:sdtPr>
            <w:sdtContent>
              <w:p w14:paraId="1CD42BAD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29C416D" w14:textId="44E9C0E0" w:rsidR="00036450" w:rsidRPr="009A09AC" w:rsidRDefault="00226730" w:rsidP="004D3011">
            <w:pPr>
              <w:rPr>
                <w:rStyle w:val="Hipervnculo"/>
                <w:szCs w:val="18"/>
              </w:rPr>
            </w:pPr>
            <w:hyperlink r:id="rId11" w:history="1">
              <w:r w:rsidRPr="003E42D3">
                <w:rPr>
                  <w:rStyle w:val="Hipervnculo"/>
                </w:rPr>
                <w:t>aleaases@gmail.com</w:t>
              </w:r>
            </w:hyperlink>
            <w:r>
              <w:t xml:space="preserve"> </w:t>
            </w:r>
          </w:p>
          <w:p w14:paraId="0F86A135" w14:textId="77777777" w:rsidR="004142CD" w:rsidRPr="0059649E" w:rsidRDefault="004142CD" w:rsidP="004142CD"/>
          <w:sdt>
            <w:sdtPr>
              <w:id w:val="-1444214663"/>
              <w:placeholder>
                <w:docPart w:val="783F2E53D06A4FED90C6F9CD82DD973A"/>
              </w:placeholder>
              <w:temporary/>
              <w:showingPlcHdr/>
              <w15:appearance w15:val="hidden"/>
            </w:sdtPr>
            <w:sdtContent>
              <w:p w14:paraId="3AE320FB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80588731CF8343B39F25F9ECB528C92F"/>
              </w:placeholder>
              <w:temporary/>
              <w:showingPlcHdr/>
              <w15:appearance w15:val="hidden"/>
            </w:sdtPr>
            <w:sdtContent>
              <w:p w14:paraId="367515E6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8360D17C369446549AF0FEA66B526393"/>
              </w:placeholder>
              <w:temporary/>
              <w:showingPlcHdr/>
              <w15:appearance w15:val="hidden"/>
            </w:sdtPr>
            <w:sdtContent>
              <w:p w14:paraId="44D5F4C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A081B9F6F26B452BA1DBD4EF157F5F73"/>
              </w:placeholder>
              <w:temporary/>
              <w:showingPlcHdr/>
              <w15:appearance w15:val="hidden"/>
            </w:sdtPr>
            <w:sdtContent>
              <w:p w14:paraId="5F1CDA39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DFDCE47AF9E04F1D84CE634342281279"/>
              </w:placeholder>
              <w:temporary/>
              <w:showingPlcHdr/>
              <w15:appearance w15:val="hidden"/>
            </w:sdtPr>
            <w:sdtContent>
              <w:p w14:paraId="70ECABAC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4282E610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5B4FBB7B5F34236A25115048088B761"/>
              </w:placeholder>
              <w:temporary/>
              <w:showingPlcHdr/>
              <w15:appearance w15:val="hidden"/>
            </w:sdtPr>
            <w:sdtContent>
              <w:p w14:paraId="32C0C1F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7DDE584" w14:textId="77777777" w:rsidR="00036450" w:rsidRPr="0059649E" w:rsidRDefault="00000000" w:rsidP="00B359E4">
            <w:pPr>
              <w:pStyle w:val="Ttulo4"/>
            </w:pPr>
            <w:sdt>
              <w:sdtPr>
                <w:id w:val="245614494"/>
                <w:placeholder>
                  <w:docPart w:val="A4C21F47E0AD4A089E773B097244AB77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06BAC90E" w14:textId="77777777" w:rsidR="00036450" w:rsidRPr="0059649E" w:rsidRDefault="00000000" w:rsidP="00B359E4">
            <w:pPr>
              <w:pStyle w:val="Fecha"/>
            </w:pPr>
            <w:sdt>
              <w:sdtPr>
                <w:id w:val="201059472"/>
                <w:placeholder>
                  <w:docPart w:val="AD83435E0E274E6BAD281DF0E5693F54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5C2D29ADBD264E04BDEC1C0CD0EECE0C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46BFD83B" w14:textId="77777777" w:rsidR="00CC0C6D" w:rsidRPr="0059649E" w:rsidRDefault="00000000" w:rsidP="00CC0C6D">
            <w:sdt>
              <w:sdtPr>
                <w:id w:val="1002478056"/>
                <w:placeholder>
                  <w:docPart w:val="ECA24ABB43524969B576931479324C61"/>
                </w:placeholder>
                <w:temporary/>
                <w:showingPlcHdr/>
                <w15:appearance w15:val="hidden"/>
              </w:sdtPr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14:paraId="48D72779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01123736" w14:textId="77777777" w:rsidR="00036450" w:rsidRPr="0059649E" w:rsidRDefault="00000000" w:rsidP="00B359E4">
            <w:pPr>
              <w:pStyle w:val="Ttulo4"/>
            </w:pPr>
            <w:sdt>
              <w:sdtPr>
                <w:id w:val="1241451579"/>
                <w:placeholder>
                  <w:docPart w:val="A71C3C985CF74F129304047D58025F3B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32DCB576" w14:textId="77777777" w:rsidR="00036450" w:rsidRPr="0059649E" w:rsidRDefault="00000000" w:rsidP="00B359E4">
            <w:pPr>
              <w:pStyle w:val="Fecha"/>
            </w:pPr>
            <w:sdt>
              <w:sdtPr>
                <w:id w:val="-2093458329"/>
                <w:placeholder>
                  <w:docPart w:val="0D656C5DF2E14FBE8511385578C5DF09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A4E35B60A5C24DE7BFAFD7BB3A2B6094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582A351A" w14:textId="77777777" w:rsidR="001424E5" w:rsidRPr="0059649E" w:rsidRDefault="00000000" w:rsidP="001424E5">
            <w:sdt>
              <w:sdtPr>
                <w:id w:val="520518218"/>
                <w:placeholder>
                  <w:docPart w:val="573BA2A19F234BF3B6E96FED91AF86C1"/>
                </w:placeholder>
                <w:temporary/>
                <w:showingPlcHdr/>
                <w15:appearance w15:val="hidden"/>
              </w:sdtPr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6644057D" w14:textId="77777777" w:rsidR="004142CD" w:rsidRPr="0059649E" w:rsidRDefault="004142CD" w:rsidP="00036450"/>
          <w:sdt>
            <w:sdtPr>
              <w:id w:val="1001553383"/>
              <w:placeholder>
                <w:docPart w:val="B5F3D1F520764EC6870D23B79C17E0B3"/>
              </w:placeholder>
              <w:temporary/>
              <w:showingPlcHdr/>
              <w15:appearance w15:val="hidden"/>
            </w:sdtPr>
            <w:sdtContent>
              <w:p w14:paraId="5A93893D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904DA86" w14:textId="77777777" w:rsidR="00036450" w:rsidRPr="0059649E" w:rsidRDefault="00000000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8ED3E8F4C3C0438E8BC17C7D36E8160E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DB4197D8C1884D0591A912E81C132D1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7A40400F" w14:textId="77777777" w:rsidR="00036450" w:rsidRPr="0059649E" w:rsidRDefault="00000000" w:rsidP="00B359E4">
            <w:pPr>
              <w:pStyle w:val="Fecha"/>
            </w:pPr>
            <w:sdt>
              <w:sdtPr>
                <w:id w:val="157580464"/>
                <w:placeholder>
                  <w:docPart w:val="165CA99ECFA34CABAA6C10CCC5D3E332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BAB98D02119F4D9E9BA9AE4F7E2D9CA1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0DE6898C" w14:textId="77777777" w:rsidR="00036450" w:rsidRPr="0059649E" w:rsidRDefault="00000000" w:rsidP="00036450">
            <w:sdt>
              <w:sdtPr>
                <w:id w:val="2029511879"/>
                <w:placeholder>
                  <w:docPart w:val="44A3B0FDB44540CC948D46C9005E03FA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60376A58" w14:textId="77777777" w:rsidR="004D3011" w:rsidRPr="0059649E" w:rsidRDefault="004D3011" w:rsidP="00036450"/>
          <w:p w14:paraId="48F78B6F" w14:textId="77777777" w:rsidR="004D3011" w:rsidRPr="0059649E" w:rsidRDefault="00000000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5E9825A0B1F540A8AF357706464AB621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BAC40D34673348F59BF2043BF6A06B23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BACF684" w14:textId="77777777" w:rsidR="004D3011" w:rsidRPr="0059649E" w:rsidRDefault="00000000" w:rsidP="00B359E4">
            <w:pPr>
              <w:pStyle w:val="Fecha"/>
            </w:pPr>
            <w:sdt>
              <w:sdtPr>
                <w:id w:val="1427539568"/>
                <w:placeholder>
                  <w:docPart w:val="9764BB6B91E24D91AB69BC2713D37C29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B4086B39EC404E26AD8CD95827007F3E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57A13F3" w14:textId="77777777" w:rsidR="004D3011" w:rsidRPr="0059649E" w:rsidRDefault="00000000" w:rsidP="004D3011">
            <w:sdt>
              <w:sdtPr>
                <w:id w:val="-448162616"/>
                <w:placeholder>
                  <w:docPart w:val="1E3DCECD3CE541A0810F7C32F504F985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075C1DA2" w14:textId="77777777" w:rsidR="004D3011" w:rsidRPr="0059649E" w:rsidRDefault="004D3011" w:rsidP="00036450"/>
          <w:p w14:paraId="73E986D9" w14:textId="77777777" w:rsidR="004D3011" w:rsidRPr="0059649E" w:rsidRDefault="00000000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60AA27B531174273A312B06DBFFC72B1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6A53E0F72DB34580B1538D88CA03829C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60E7191C" w14:textId="77777777" w:rsidR="004D3011" w:rsidRPr="0059649E" w:rsidRDefault="00000000" w:rsidP="00B359E4">
            <w:pPr>
              <w:pStyle w:val="Fecha"/>
            </w:pPr>
            <w:sdt>
              <w:sdtPr>
                <w:id w:val="-1949918139"/>
                <w:placeholder>
                  <w:docPart w:val="646B8D1C7A824503A25FBE99904DDE56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A0D963140B1844A88E3B4BBE5FC64AED"/>
                </w:placeholder>
                <w:temporary/>
                <w:showingPlcHdr/>
                <w15:appearance w15:val="hidden"/>
              </w:sdtPr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CBB1EC4" w14:textId="77777777" w:rsidR="004D3011" w:rsidRPr="0059649E" w:rsidRDefault="00000000" w:rsidP="004D3011">
            <w:sdt>
              <w:sdtPr>
                <w:id w:val="-1480993500"/>
                <w:placeholder>
                  <w:docPart w:val="670998F70F72485A92EBB06947F7A5CD"/>
                </w:placeholder>
                <w:temporary/>
                <w:showingPlcHdr/>
                <w15:appearance w15:val="hidden"/>
              </w:sdtPr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519805A4" w14:textId="77777777" w:rsidR="004D3011" w:rsidRPr="0059649E" w:rsidRDefault="004D3011" w:rsidP="00036450"/>
          <w:sdt>
            <w:sdtPr>
              <w:id w:val="1669594239"/>
              <w:placeholder>
                <w:docPart w:val="19C06D55272844A182A10E9864A6CA1A"/>
              </w:placeholder>
              <w:temporary/>
              <w:showingPlcHdr/>
              <w15:appearance w15:val="hidden"/>
            </w:sdtPr>
            <w:sdtContent>
              <w:p w14:paraId="501D4682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0E26D294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632F99AC" wp14:editId="34274150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19E5E197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5D0F" w14:textId="77777777" w:rsidR="00394910" w:rsidRDefault="00394910" w:rsidP="000C45FF">
      <w:r>
        <w:separator/>
      </w:r>
    </w:p>
  </w:endnote>
  <w:endnote w:type="continuationSeparator" w:id="0">
    <w:p w14:paraId="6CFE176A" w14:textId="77777777" w:rsidR="00394910" w:rsidRDefault="0039491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55B28" w14:textId="77777777" w:rsidR="00394910" w:rsidRDefault="00394910" w:rsidP="000C45FF">
      <w:r>
        <w:separator/>
      </w:r>
    </w:p>
  </w:footnote>
  <w:footnote w:type="continuationSeparator" w:id="0">
    <w:p w14:paraId="1DA53D95" w14:textId="77777777" w:rsidR="00394910" w:rsidRDefault="0039491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EA91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DE7D997" wp14:editId="32934B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9716614">
    <w:abstractNumId w:val="10"/>
  </w:num>
  <w:num w:numId="2" w16cid:durableId="762460834">
    <w:abstractNumId w:val="11"/>
  </w:num>
  <w:num w:numId="3" w16cid:durableId="799499906">
    <w:abstractNumId w:val="8"/>
  </w:num>
  <w:num w:numId="4" w16cid:durableId="2034838079">
    <w:abstractNumId w:val="3"/>
  </w:num>
  <w:num w:numId="5" w16cid:durableId="206069807">
    <w:abstractNumId w:val="2"/>
  </w:num>
  <w:num w:numId="6" w16cid:durableId="315959231">
    <w:abstractNumId w:val="1"/>
  </w:num>
  <w:num w:numId="7" w16cid:durableId="1913159086">
    <w:abstractNumId w:val="0"/>
  </w:num>
  <w:num w:numId="8" w16cid:durableId="1899855520">
    <w:abstractNumId w:val="9"/>
  </w:num>
  <w:num w:numId="9" w16cid:durableId="1923492917">
    <w:abstractNumId w:val="7"/>
  </w:num>
  <w:num w:numId="10" w16cid:durableId="2120105521">
    <w:abstractNumId w:val="6"/>
  </w:num>
  <w:num w:numId="11" w16cid:durableId="1575699696">
    <w:abstractNumId w:val="5"/>
  </w:num>
  <w:num w:numId="12" w16cid:durableId="695891308">
    <w:abstractNumId w:val="4"/>
  </w:num>
  <w:num w:numId="13" w16cid:durableId="11233833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13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6730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94910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3613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44C3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6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aases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4556E0E05140B8A1399D810A9EF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E9106-7D37-4496-931A-BE03CBBC4871}"/>
      </w:docPartPr>
      <w:docPartBody>
        <w:p w:rsidR="00000000" w:rsidRDefault="00000000">
          <w:pPr>
            <w:pStyle w:val="454556E0E05140B8A1399D810A9EF1B4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F92A5FC132C34A788154BFBC48C5E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A899E-3FAD-4C92-B4BF-466A8AEE1E71}"/>
      </w:docPartPr>
      <w:docPartBody>
        <w:p w:rsidR="00081577" w:rsidRPr="0059649E" w:rsidRDefault="00000000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000000" w:rsidP="009260CD"/>
        <w:p w:rsidR="00000000" w:rsidRDefault="00000000">
          <w:pPr>
            <w:pStyle w:val="F92A5FC132C34A788154BFBC48C5EC8B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4FB8233CC411408ABC66956E1C3D1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E0B9F-5EB4-480B-9114-B894F46AC757}"/>
      </w:docPartPr>
      <w:docPartBody>
        <w:p w:rsidR="00000000" w:rsidRDefault="00000000">
          <w:pPr>
            <w:pStyle w:val="4FB8233CC411408ABC66956E1C3D137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378B6DC984794BF78498DD9E449A4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4C7E2-C20B-4848-8E4F-E0D2A227AE45}"/>
      </w:docPartPr>
      <w:docPartBody>
        <w:p w:rsidR="00000000" w:rsidRDefault="00000000">
          <w:pPr>
            <w:pStyle w:val="378B6DC984794BF78498DD9E449A415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D6F6CF376F7344D78B1D00712ACA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AAF55-065F-4EDC-A058-AAFC2FE98843}"/>
      </w:docPartPr>
      <w:docPartBody>
        <w:p w:rsidR="00000000" w:rsidRDefault="00000000">
          <w:pPr>
            <w:pStyle w:val="D6F6CF376F7344D78B1D00712ACABAF6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33CC08EDEEFB4698A5CF0C2599FE2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F752-2399-4F1A-AC76-EF044B04C89E}"/>
      </w:docPartPr>
      <w:docPartBody>
        <w:p w:rsidR="00000000" w:rsidRDefault="00000000">
          <w:pPr>
            <w:pStyle w:val="33CC08EDEEFB4698A5CF0C2599FE2B14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2BE5E5E831B4456E8A41CAC1517B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83763-5206-4A19-9AC1-0DBED1D2F6FA}"/>
      </w:docPartPr>
      <w:docPartBody>
        <w:p w:rsidR="00000000" w:rsidRDefault="00000000">
          <w:pPr>
            <w:pStyle w:val="2BE5E5E831B4456E8A41CAC1517BEBE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83F2E53D06A4FED90C6F9CD82DD9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03BE9-A59A-4037-B25B-6A0554BD635C}"/>
      </w:docPartPr>
      <w:docPartBody>
        <w:p w:rsidR="00000000" w:rsidRDefault="00000000">
          <w:pPr>
            <w:pStyle w:val="783F2E53D06A4FED90C6F9CD82DD973A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80588731CF8343B39F25F9ECB528C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1C2A-C40B-4B26-A268-C648A31BD2E9}"/>
      </w:docPartPr>
      <w:docPartBody>
        <w:p w:rsidR="00000000" w:rsidRDefault="00000000">
          <w:pPr>
            <w:pStyle w:val="80588731CF8343B39F25F9ECB528C92F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8360D17C369446549AF0FEA66B526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144C3-9491-4B06-8094-2C015AD84F28}"/>
      </w:docPartPr>
      <w:docPartBody>
        <w:p w:rsidR="00000000" w:rsidRDefault="00000000">
          <w:pPr>
            <w:pStyle w:val="8360D17C369446549AF0FEA66B526393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A081B9F6F26B452BA1DBD4EF157F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9921-B870-4081-995F-937C42591DFE}"/>
      </w:docPartPr>
      <w:docPartBody>
        <w:p w:rsidR="00000000" w:rsidRDefault="00000000">
          <w:pPr>
            <w:pStyle w:val="A081B9F6F26B452BA1DBD4EF157F5F73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DFDCE47AF9E04F1D84CE634342281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4D7FE-A350-4723-9A78-5AB36CBF8C32}"/>
      </w:docPartPr>
      <w:docPartBody>
        <w:p w:rsidR="00000000" w:rsidRDefault="00000000">
          <w:pPr>
            <w:pStyle w:val="DFDCE47AF9E04F1D84CE634342281279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85B4FBB7B5F34236A25115048088B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A688A-EBA1-49EA-841A-7A8E86AC89AA}"/>
      </w:docPartPr>
      <w:docPartBody>
        <w:p w:rsidR="00000000" w:rsidRDefault="00000000">
          <w:pPr>
            <w:pStyle w:val="85B4FBB7B5F34236A25115048088B76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4C21F47E0AD4A089E773B097244A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F8FB6-5382-4031-8157-3A496721F401}"/>
      </w:docPartPr>
      <w:docPartBody>
        <w:p w:rsidR="00000000" w:rsidRDefault="00000000">
          <w:pPr>
            <w:pStyle w:val="A4C21F47E0AD4A089E773B097244AB77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AD83435E0E274E6BAD281DF0E569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BCDD-2ECC-4F48-B2BD-A74F6A9FB225}"/>
      </w:docPartPr>
      <w:docPartBody>
        <w:p w:rsidR="00000000" w:rsidRDefault="00000000">
          <w:pPr>
            <w:pStyle w:val="AD83435E0E274E6BAD281DF0E5693F54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C2D29ADBD264E04BDEC1C0CD0EEC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A21B5-E6BF-468A-8213-C14095324B6E}"/>
      </w:docPartPr>
      <w:docPartBody>
        <w:p w:rsidR="00000000" w:rsidRDefault="00000000">
          <w:pPr>
            <w:pStyle w:val="5C2D29ADBD264E04BDEC1C0CD0EECE0C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ECA24ABB43524969B576931479324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CA00-5759-42D2-B733-132559DF029F}"/>
      </w:docPartPr>
      <w:docPartBody>
        <w:p w:rsidR="00000000" w:rsidRDefault="00000000">
          <w:pPr>
            <w:pStyle w:val="ECA24ABB43524969B576931479324C61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A71C3C985CF74F129304047D58025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B0298-5D2A-4CBA-8987-E2EB29DC8006}"/>
      </w:docPartPr>
      <w:docPartBody>
        <w:p w:rsidR="00000000" w:rsidRDefault="00000000">
          <w:pPr>
            <w:pStyle w:val="A71C3C985CF74F129304047D58025F3B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0D656C5DF2E14FBE8511385578C5D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7230-1B16-48D6-8273-E1AEE5D22532}"/>
      </w:docPartPr>
      <w:docPartBody>
        <w:p w:rsidR="00000000" w:rsidRDefault="00000000">
          <w:pPr>
            <w:pStyle w:val="0D656C5DF2E14FBE8511385578C5DF09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A4E35B60A5C24DE7BFAFD7BB3A2B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C6A4F-EACC-4CE1-84D1-FAA06C3FDA01}"/>
      </w:docPartPr>
      <w:docPartBody>
        <w:p w:rsidR="00000000" w:rsidRDefault="00000000">
          <w:pPr>
            <w:pStyle w:val="A4E35B60A5C24DE7BFAFD7BB3A2B6094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573BA2A19F234BF3B6E96FED91AF8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15C46-803A-4D16-9C5D-3EB8EEEE85BA}"/>
      </w:docPartPr>
      <w:docPartBody>
        <w:p w:rsidR="00000000" w:rsidRDefault="00000000">
          <w:pPr>
            <w:pStyle w:val="573BA2A19F234BF3B6E96FED91AF86C1"/>
          </w:pPr>
          <w:r w:rsidRPr="0059649E">
            <w:rPr>
              <w:lang w:bidi="es-ES"/>
            </w:rPr>
            <w:t>[Puede presumir de sus buenas notas y mencionar las</w:t>
          </w:r>
          <w:r w:rsidRPr="0059649E">
            <w:rPr>
              <w:lang w:bidi="es-ES"/>
            </w:rPr>
            <w:t xml:space="preserve"> recompensas y honores recibidos. No dude en comentar brevemente sus tareas actuales].</w:t>
          </w:r>
        </w:p>
      </w:docPartBody>
    </w:docPart>
    <w:docPart>
      <w:docPartPr>
        <w:name w:val="B5F3D1F520764EC6870D23B79C17E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853E8-80B3-48FE-AA3B-503027E61B5C}"/>
      </w:docPartPr>
      <w:docPartBody>
        <w:p w:rsidR="00000000" w:rsidRDefault="00000000">
          <w:pPr>
            <w:pStyle w:val="B5F3D1F520764EC6870D23B79C17E0B3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8ED3E8F4C3C0438E8BC17C7D36E8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7820A-B56D-4329-A70B-9BB33CC449A1}"/>
      </w:docPartPr>
      <w:docPartBody>
        <w:p w:rsidR="00000000" w:rsidRDefault="00000000">
          <w:pPr>
            <w:pStyle w:val="8ED3E8F4C3C0438E8BC17C7D36E8160E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DB4197D8C1884D0591A912E81C132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25C7E-6A07-4F02-A96B-5D37C1F0B344}"/>
      </w:docPartPr>
      <w:docPartBody>
        <w:p w:rsidR="00000000" w:rsidRDefault="00000000">
          <w:pPr>
            <w:pStyle w:val="DB4197D8C1884D0591A912E81C132D1C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165CA99ECFA34CABAA6C10CCC5D3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E3F03-9393-422F-B543-B13E288CBEE2}"/>
      </w:docPartPr>
      <w:docPartBody>
        <w:p w:rsidR="00000000" w:rsidRDefault="00000000">
          <w:pPr>
            <w:pStyle w:val="165CA99ECFA34CABAA6C10CCC5D3E332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AB98D02119F4D9E9BA9AE4F7E2D9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AFAD4-83A9-4D49-8DDB-F3F15E7403B9}"/>
      </w:docPartPr>
      <w:docPartBody>
        <w:p w:rsidR="00000000" w:rsidRDefault="00000000">
          <w:pPr>
            <w:pStyle w:val="BAB98D02119F4D9E9BA9AE4F7E2D9CA1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44A3B0FDB44540CC948D46C9005E0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4CA41-DA9E-4E19-B199-F8B7E2B83265}"/>
      </w:docPartPr>
      <w:docPartBody>
        <w:p w:rsidR="00000000" w:rsidRDefault="00000000">
          <w:pPr>
            <w:pStyle w:val="44A3B0FDB44540CC948D46C9005E03FA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5E9825A0B1F540A8AF357706464AB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C0425-05C8-45B3-B935-0EF0F776968B}"/>
      </w:docPartPr>
      <w:docPartBody>
        <w:p w:rsidR="00000000" w:rsidRDefault="00000000">
          <w:pPr>
            <w:pStyle w:val="5E9825A0B1F540A8AF357706464AB621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BAC40D34673348F59BF2043BF6A06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B4EFA-C8A7-4430-AC24-719DB6B4B7B4}"/>
      </w:docPartPr>
      <w:docPartBody>
        <w:p w:rsidR="00000000" w:rsidRDefault="00000000">
          <w:pPr>
            <w:pStyle w:val="BAC40D34673348F59BF2043BF6A06B23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9764BB6B91E24D91AB69BC2713D37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6CC8C-1E86-4D27-879F-7714D2125752}"/>
      </w:docPartPr>
      <w:docPartBody>
        <w:p w:rsidR="00000000" w:rsidRDefault="00000000">
          <w:pPr>
            <w:pStyle w:val="9764BB6B91E24D91AB69BC2713D37C29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4086B39EC404E26AD8CD9582700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5E572-0850-4CCE-952B-A95D99FA96B8}"/>
      </w:docPartPr>
      <w:docPartBody>
        <w:p w:rsidR="00000000" w:rsidRDefault="00000000">
          <w:pPr>
            <w:pStyle w:val="B4086B39EC404E26AD8CD95827007F3E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1E3DCECD3CE541A0810F7C32F504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4CCD6-8670-4F6A-AD38-4F31FDE8C76E}"/>
      </w:docPartPr>
      <w:docPartBody>
        <w:p w:rsidR="00000000" w:rsidRDefault="00000000">
          <w:pPr>
            <w:pStyle w:val="1E3DCECD3CE541A0810F7C32F504F985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60AA27B531174273A312B06DBFFC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9F62-0111-4B43-A42C-5A1AA2E0DA38}"/>
      </w:docPartPr>
      <w:docPartBody>
        <w:p w:rsidR="00000000" w:rsidRDefault="00000000">
          <w:pPr>
            <w:pStyle w:val="60AA27B531174273A312B06DBFFC72B1"/>
          </w:pPr>
          <w:r w:rsidRPr="0059649E">
            <w:rPr>
              <w:lang w:bidi="es-ES"/>
            </w:rPr>
            <w:t xml:space="preserve">[Nombre de la </w:t>
          </w:r>
          <w:r w:rsidRPr="0059649E">
            <w:rPr>
              <w:lang w:bidi="es-ES"/>
            </w:rPr>
            <w:t>compañía]</w:t>
          </w:r>
        </w:p>
      </w:docPartBody>
    </w:docPart>
    <w:docPart>
      <w:docPartPr>
        <w:name w:val="6A53E0F72DB34580B1538D88CA038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AB2FA-387B-44A2-AD54-7BD6AFBC2816}"/>
      </w:docPartPr>
      <w:docPartBody>
        <w:p w:rsidR="00000000" w:rsidRDefault="00000000">
          <w:pPr>
            <w:pStyle w:val="6A53E0F72DB34580B1538D88CA03829C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646B8D1C7A824503A25FBE99904DD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9CAEB-5FF0-44A1-8C2A-1E74912C8FD7}"/>
      </w:docPartPr>
      <w:docPartBody>
        <w:p w:rsidR="00000000" w:rsidRDefault="00000000">
          <w:pPr>
            <w:pStyle w:val="646B8D1C7A824503A25FBE99904DDE56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A0D963140B1844A88E3B4BBE5FC6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C3C60-D785-4CCE-AEAD-DF4E9AB86AC3}"/>
      </w:docPartPr>
      <w:docPartBody>
        <w:p w:rsidR="00000000" w:rsidRDefault="00000000">
          <w:pPr>
            <w:pStyle w:val="A0D963140B1844A88E3B4BBE5FC64AED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670998F70F72485A92EBB06947F7A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19F1-B29C-440B-B43D-10F86CA49943}"/>
      </w:docPartPr>
      <w:docPartBody>
        <w:p w:rsidR="00000000" w:rsidRDefault="00000000">
          <w:pPr>
            <w:pStyle w:val="670998F70F72485A92EBB06947F7A5CD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19C06D55272844A182A10E9864A6C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F5F23-F48B-45EC-B94A-23D12830F866}"/>
      </w:docPartPr>
      <w:docPartBody>
        <w:p w:rsidR="00000000" w:rsidRDefault="00000000">
          <w:pPr>
            <w:pStyle w:val="19C06D55272844A182A10E9864A6CA1A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34"/>
    <w:rsid w:val="004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5FE1E670E6411CB4003F1AEC2BDE92">
    <w:name w:val="D45FE1E670E6411CB4003F1AEC2BDE92"/>
  </w:style>
  <w:style w:type="paragraph" w:customStyle="1" w:styleId="D5FD5211D2974B9BA5134FA3B6B9DEA1">
    <w:name w:val="D5FD5211D2974B9BA5134FA3B6B9DEA1"/>
  </w:style>
  <w:style w:type="paragraph" w:customStyle="1" w:styleId="454556E0E05140B8A1399D810A9EF1B4">
    <w:name w:val="454556E0E05140B8A1399D810A9EF1B4"/>
  </w:style>
  <w:style w:type="paragraph" w:customStyle="1" w:styleId="F92A5FC132C34A788154BFBC48C5EC8B">
    <w:name w:val="F92A5FC132C34A788154BFBC48C5EC8B"/>
  </w:style>
  <w:style w:type="paragraph" w:customStyle="1" w:styleId="4FB8233CC411408ABC66956E1C3D1373">
    <w:name w:val="4FB8233CC411408ABC66956E1C3D1373"/>
  </w:style>
  <w:style w:type="paragraph" w:customStyle="1" w:styleId="378B6DC984794BF78498DD9E449A4151">
    <w:name w:val="378B6DC984794BF78498DD9E449A4151"/>
  </w:style>
  <w:style w:type="paragraph" w:customStyle="1" w:styleId="5244B1ABA1FB4D3881129441DC2E1B7F">
    <w:name w:val="5244B1ABA1FB4D3881129441DC2E1B7F"/>
  </w:style>
  <w:style w:type="paragraph" w:customStyle="1" w:styleId="D6F6CF376F7344D78B1D00712ACABAF6">
    <w:name w:val="D6F6CF376F7344D78B1D00712ACABAF6"/>
  </w:style>
  <w:style w:type="paragraph" w:customStyle="1" w:styleId="33CC08EDEEFB4698A5CF0C2599FE2B14">
    <w:name w:val="33CC08EDEEFB4698A5CF0C2599FE2B14"/>
  </w:style>
  <w:style w:type="paragraph" w:customStyle="1" w:styleId="2BE5E5E831B4456E8A41CAC1517BEBE9">
    <w:name w:val="2BE5E5E831B4456E8A41CAC1517BEBE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3FA92E88E154505AB06FDFCD037BA1B">
    <w:name w:val="23FA92E88E154505AB06FDFCD037BA1B"/>
  </w:style>
  <w:style w:type="paragraph" w:customStyle="1" w:styleId="783F2E53D06A4FED90C6F9CD82DD973A">
    <w:name w:val="783F2E53D06A4FED90C6F9CD82DD973A"/>
  </w:style>
  <w:style w:type="paragraph" w:customStyle="1" w:styleId="80588731CF8343B39F25F9ECB528C92F">
    <w:name w:val="80588731CF8343B39F25F9ECB528C92F"/>
  </w:style>
  <w:style w:type="paragraph" w:customStyle="1" w:styleId="8360D17C369446549AF0FEA66B526393">
    <w:name w:val="8360D17C369446549AF0FEA66B526393"/>
  </w:style>
  <w:style w:type="paragraph" w:customStyle="1" w:styleId="A081B9F6F26B452BA1DBD4EF157F5F73">
    <w:name w:val="A081B9F6F26B452BA1DBD4EF157F5F73"/>
  </w:style>
  <w:style w:type="paragraph" w:customStyle="1" w:styleId="DFDCE47AF9E04F1D84CE634342281279">
    <w:name w:val="DFDCE47AF9E04F1D84CE634342281279"/>
  </w:style>
  <w:style w:type="paragraph" w:customStyle="1" w:styleId="85B4FBB7B5F34236A25115048088B761">
    <w:name w:val="85B4FBB7B5F34236A25115048088B761"/>
  </w:style>
  <w:style w:type="paragraph" w:customStyle="1" w:styleId="A4C21F47E0AD4A089E773B097244AB77">
    <w:name w:val="A4C21F47E0AD4A089E773B097244AB77"/>
  </w:style>
  <w:style w:type="paragraph" w:customStyle="1" w:styleId="AD83435E0E274E6BAD281DF0E5693F54">
    <w:name w:val="AD83435E0E274E6BAD281DF0E5693F54"/>
  </w:style>
  <w:style w:type="paragraph" w:customStyle="1" w:styleId="5C2D29ADBD264E04BDEC1C0CD0EECE0C">
    <w:name w:val="5C2D29ADBD264E04BDEC1C0CD0EECE0C"/>
  </w:style>
  <w:style w:type="paragraph" w:customStyle="1" w:styleId="ECA24ABB43524969B576931479324C61">
    <w:name w:val="ECA24ABB43524969B576931479324C61"/>
  </w:style>
  <w:style w:type="paragraph" w:customStyle="1" w:styleId="A71C3C985CF74F129304047D58025F3B">
    <w:name w:val="A71C3C985CF74F129304047D58025F3B"/>
  </w:style>
  <w:style w:type="paragraph" w:customStyle="1" w:styleId="0D656C5DF2E14FBE8511385578C5DF09">
    <w:name w:val="0D656C5DF2E14FBE8511385578C5DF09"/>
  </w:style>
  <w:style w:type="paragraph" w:customStyle="1" w:styleId="A4E35B60A5C24DE7BFAFD7BB3A2B6094">
    <w:name w:val="A4E35B60A5C24DE7BFAFD7BB3A2B6094"/>
  </w:style>
  <w:style w:type="paragraph" w:customStyle="1" w:styleId="573BA2A19F234BF3B6E96FED91AF86C1">
    <w:name w:val="573BA2A19F234BF3B6E96FED91AF86C1"/>
  </w:style>
  <w:style w:type="paragraph" w:customStyle="1" w:styleId="B5F3D1F520764EC6870D23B79C17E0B3">
    <w:name w:val="B5F3D1F520764EC6870D23B79C17E0B3"/>
  </w:style>
  <w:style w:type="paragraph" w:customStyle="1" w:styleId="8ED3E8F4C3C0438E8BC17C7D36E8160E">
    <w:name w:val="8ED3E8F4C3C0438E8BC17C7D36E8160E"/>
  </w:style>
  <w:style w:type="paragraph" w:customStyle="1" w:styleId="DB4197D8C1884D0591A912E81C132D1C">
    <w:name w:val="DB4197D8C1884D0591A912E81C132D1C"/>
  </w:style>
  <w:style w:type="paragraph" w:customStyle="1" w:styleId="165CA99ECFA34CABAA6C10CCC5D3E332">
    <w:name w:val="165CA99ECFA34CABAA6C10CCC5D3E332"/>
  </w:style>
  <w:style w:type="paragraph" w:customStyle="1" w:styleId="BAB98D02119F4D9E9BA9AE4F7E2D9CA1">
    <w:name w:val="BAB98D02119F4D9E9BA9AE4F7E2D9CA1"/>
  </w:style>
  <w:style w:type="paragraph" w:customStyle="1" w:styleId="44A3B0FDB44540CC948D46C9005E03FA">
    <w:name w:val="44A3B0FDB44540CC948D46C9005E03FA"/>
  </w:style>
  <w:style w:type="paragraph" w:customStyle="1" w:styleId="5E9825A0B1F540A8AF357706464AB621">
    <w:name w:val="5E9825A0B1F540A8AF357706464AB621"/>
  </w:style>
  <w:style w:type="paragraph" w:customStyle="1" w:styleId="BAC40D34673348F59BF2043BF6A06B23">
    <w:name w:val="BAC40D34673348F59BF2043BF6A06B23"/>
  </w:style>
  <w:style w:type="paragraph" w:customStyle="1" w:styleId="9764BB6B91E24D91AB69BC2713D37C29">
    <w:name w:val="9764BB6B91E24D91AB69BC2713D37C29"/>
  </w:style>
  <w:style w:type="paragraph" w:customStyle="1" w:styleId="B4086B39EC404E26AD8CD95827007F3E">
    <w:name w:val="B4086B39EC404E26AD8CD95827007F3E"/>
  </w:style>
  <w:style w:type="paragraph" w:customStyle="1" w:styleId="1E3DCECD3CE541A0810F7C32F504F985">
    <w:name w:val="1E3DCECD3CE541A0810F7C32F504F985"/>
  </w:style>
  <w:style w:type="paragraph" w:customStyle="1" w:styleId="60AA27B531174273A312B06DBFFC72B1">
    <w:name w:val="60AA27B531174273A312B06DBFFC72B1"/>
  </w:style>
  <w:style w:type="paragraph" w:customStyle="1" w:styleId="6A53E0F72DB34580B1538D88CA03829C">
    <w:name w:val="6A53E0F72DB34580B1538D88CA03829C"/>
  </w:style>
  <w:style w:type="paragraph" w:customStyle="1" w:styleId="646B8D1C7A824503A25FBE99904DDE56">
    <w:name w:val="646B8D1C7A824503A25FBE99904DDE56"/>
  </w:style>
  <w:style w:type="paragraph" w:customStyle="1" w:styleId="A0D963140B1844A88E3B4BBE5FC64AED">
    <w:name w:val="A0D963140B1844A88E3B4BBE5FC64AED"/>
  </w:style>
  <w:style w:type="paragraph" w:customStyle="1" w:styleId="670998F70F72485A92EBB06947F7A5CD">
    <w:name w:val="670998F70F72485A92EBB06947F7A5CD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19C06D55272844A182A10E9864A6CA1A">
    <w:name w:val="19C06D55272844A182A10E9864A6C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317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2022-11-07T00:11:00Z</dcterms:created>
  <dcterms:modified xsi:type="dcterms:W3CDTF">2022-11-07T00:18:00Z</dcterms:modified>
</cp:coreProperties>
</file>